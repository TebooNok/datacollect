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0AA3" w14:textId="30C0E3F3" w:rsidR="007337A9" w:rsidRDefault="007337A9" w:rsidP="007337A9"/>
    <w:p w14:paraId="65829D45" w14:textId="65AD1829" w:rsidR="007337A9" w:rsidRDefault="007337A9" w:rsidP="00446BA4">
      <w:pPr>
        <w:pStyle w:val="1"/>
        <w:rPr>
          <w:rFonts w:hint="eastAsia"/>
        </w:rPr>
      </w:pPr>
      <w:r>
        <w:rPr>
          <w:rFonts w:hint="eastAsia"/>
        </w:rPr>
        <w:t>VPN</w:t>
      </w:r>
      <w:r>
        <w:rPr>
          <w:rFonts w:hint="eastAsia"/>
        </w:rPr>
        <w:t>配置</w:t>
      </w:r>
    </w:p>
    <w:p w14:paraId="13D54831" w14:textId="3C746B9B" w:rsidR="007337A9" w:rsidRDefault="007337A9" w:rsidP="007337A9">
      <w:r>
        <w:rPr>
          <w:noProof/>
        </w:rPr>
        <w:drawing>
          <wp:inline distT="0" distB="0" distL="0" distR="0" wp14:anchorId="2BD55384" wp14:editId="31F1AE6B">
            <wp:extent cx="3476625" cy="411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DC0" w14:textId="12BC193A" w:rsidR="007337A9" w:rsidRDefault="007337A9" w:rsidP="007337A9">
      <w:r>
        <w:rPr>
          <w:rFonts w:hint="eastAsia"/>
        </w:rPr>
        <w:t>服务器配置</w:t>
      </w:r>
    </w:p>
    <w:p w14:paraId="42AE8620" w14:textId="552084DC" w:rsidR="007337A9" w:rsidRDefault="007337A9" w:rsidP="007337A9">
      <w:r>
        <w:rPr>
          <w:noProof/>
        </w:rPr>
        <w:lastRenderedPageBreak/>
        <w:drawing>
          <wp:inline distT="0" distB="0" distL="0" distR="0" wp14:anchorId="4E3FA449" wp14:editId="7A8E518B">
            <wp:extent cx="35052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CE00" w14:textId="32FAF3D8" w:rsidR="007337A9" w:rsidRDefault="007337A9" w:rsidP="007337A9">
      <w:r>
        <w:rPr>
          <w:rFonts w:hint="eastAsia"/>
        </w:rPr>
        <w:t>安全配置</w:t>
      </w:r>
    </w:p>
    <w:p w14:paraId="34E1D3E1" w14:textId="35CBFA00" w:rsidR="007337A9" w:rsidRDefault="007337A9" w:rsidP="007337A9">
      <w:r>
        <w:rPr>
          <w:noProof/>
        </w:rPr>
        <w:lastRenderedPageBreak/>
        <w:drawing>
          <wp:inline distT="0" distB="0" distL="0" distR="0" wp14:anchorId="6D429788" wp14:editId="1F48871F">
            <wp:extent cx="5274310" cy="4333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79C0" w14:textId="44F5D4B1" w:rsidR="007337A9" w:rsidRPr="007337A9" w:rsidRDefault="007337A9" w:rsidP="007337A9">
      <w:r>
        <w:rPr>
          <w:rFonts w:hint="eastAsia"/>
        </w:rPr>
        <w:t>安全配置的高级配置</w:t>
      </w:r>
    </w:p>
    <w:p w14:paraId="6D5FBBE4" w14:textId="70A998AF" w:rsidR="00F133AB" w:rsidRDefault="00F133AB" w:rsidP="00205326"/>
    <w:p w14:paraId="35536830" w14:textId="136EBDDF" w:rsidR="006E750B" w:rsidRDefault="006E750B" w:rsidP="006E750B">
      <w:pPr>
        <w:pStyle w:val="1"/>
      </w:pPr>
      <w:r>
        <w:rPr>
          <w:rFonts w:hint="eastAsia"/>
        </w:rPr>
        <w:t>连接时账户密码</w:t>
      </w:r>
    </w:p>
    <w:p w14:paraId="1A76CA0A" w14:textId="4448807B" w:rsidR="006E750B" w:rsidRDefault="006E750B" w:rsidP="006E750B">
      <w:r>
        <w:rPr>
          <w:rFonts w:hint="eastAsia"/>
        </w:rPr>
        <w:t>账户</w:t>
      </w:r>
      <w:r w:rsidRPr="006E750B">
        <w:t>guiguang12</w:t>
      </w:r>
    </w:p>
    <w:p w14:paraId="095D528D" w14:textId="25877279" w:rsidR="006E750B" w:rsidRPr="006E750B" w:rsidRDefault="006E750B" w:rsidP="006E750B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dd</w:t>
      </w:r>
      <w:r>
        <w:t>123456</w:t>
      </w:r>
      <w:bookmarkStart w:id="0" w:name="_GoBack"/>
      <w:bookmarkEnd w:id="0"/>
    </w:p>
    <w:sectPr w:rsidR="006E750B" w:rsidRPr="006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08573" w14:textId="77777777" w:rsidR="004149BC" w:rsidRDefault="004149BC" w:rsidP="00F87316">
      <w:pPr>
        <w:spacing w:line="240" w:lineRule="auto"/>
      </w:pPr>
      <w:r>
        <w:separator/>
      </w:r>
    </w:p>
  </w:endnote>
  <w:endnote w:type="continuationSeparator" w:id="0">
    <w:p w14:paraId="6574CC3C" w14:textId="77777777" w:rsidR="004149BC" w:rsidRDefault="004149BC" w:rsidP="00F87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AB2A" w14:textId="77777777" w:rsidR="004149BC" w:rsidRDefault="004149BC" w:rsidP="00F87316">
      <w:pPr>
        <w:spacing w:line="240" w:lineRule="auto"/>
      </w:pPr>
      <w:r>
        <w:separator/>
      </w:r>
    </w:p>
  </w:footnote>
  <w:footnote w:type="continuationSeparator" w:id="0">
    <w:p w14:paraId="747899E4" w14:textId="77777777" w:rsidR="004149BC" w:rsidRDefault="004149BC" w:rsidP="00F87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645B4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348AD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2D858C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48845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E22D7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590A5A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72F3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280CA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1645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1632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2E364C"/>
    <w:multiLevelType w:val="hybridMultilevel"/>
    <w:tmpl w:val="966E7E42"/>
    <w:lvl w:ilvl="0" w:tplc="B176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D616F3"/>
    <w:multiLevelType w:val="hybridMultilevel"/>
    <w:tmpl w:val="5A307536"/>
    <w:lvl w:ilvl="0" w:tplc="2BF81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C3B6E"/>
    <w:multiLevelType w:val="multilevel"/>
    <w:tmpl w:val="E2428B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A2451"/>
    <w:multiLevelType w:val="multilevel"/>
    <w:tmpl w:val="E2428B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20DF1"/>
    <w:multiLevelType w:val="hybridMultilevel"/>
    <w:tmpl w:val="78140320"/>
    <w:lvl w:ilvl="0" w:tplc="1FEACD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B6207"/>
    <w:multiLevelType w:val="multilevel"/>
    <w:tmpl w:val="F320BD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AD933BA"/>
    <w:multiLevelType w:val="multilevel"/>
    <w:tmpl w:val="E2428B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C6FA0"/>
    <w:multiLevelType w:val="multilevel"/>
    <w:tmpl w:val="5FCC6ED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74004"/>
    <w:multiLevelType w:val="hybridMultilevel"/>
    <w:tmpl w:val="C1F8F740"/>
    <w:lvl w:ilvl="0" w:tplc="4B846D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3534C"/>
    <w:multiLevelType w:val="multilevel"/>
    <w:tmpl w:val="8BB0740E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E838D2"/>
    <w:multiLevelType w:val="multilevel"/>
    <w:tmpl w:val="2B7E03A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5419D"/>
    <w:multiLevelType w:val="multilevel"/>
    <w:tmpl w:val="BB5EBC4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A3AF7"/>
    <w:multiLevelType w:val="multilevel"/>
    <w:tmpl w:val="E2428B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BE1C7D"/>
    <w:multiLevelType w:val="multilevel"/>
    <w:tmpl w:val="412CAC7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86E30"/>
    <w:multiLevelType w:val="multilevel"/>
    <w:tmpl w:val="78D628CA"/>
    <w:lvl w:ilvl="0">
      <w:start w:val="1"/>
      <w:numFmt w:val="decimal"/>
      <w:pStyle w:val="30"/>
      <w:lvlText w:val="Req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Req.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Req.%1.%2.%3"/>
      <w:lvlJc w:val="left"/>
      <w:pPr>
        <w:tabs>
          <w:tab w:val="num" w:pos="709"/>
        </w:tabs>
        <w:ind w:left="709" w:hanging="709"/>
      </w:pPr>
      <w:rPr>
        <w:rFonts w:hint="eastAsia"/>
        <w:b/>
        <w:bCs/>
        <w:kern w:val="2"/>
        <w:sz w:val="24"/>
      </w:rPr>
    </w:lvl>
    <w:lvl w:ilvl="3">
      <w:start w:val="1"/>
      <w:numFmt w:val="decimal"/>
      <w:pStyle w:val="40"/>
      <w:lvlText w:val="Req.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Req.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Req.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6E47624"/>
    <w:multiLevelType w:val="multilevel"/>
    <w:tmpl w:val="E2428B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5F782C"/>
    <w:multiLevelType w:val="multilevel"/>
    <w:tmpl w:val="EF90005E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741CF"/>
    <w:multiLevelType w:val="multilevel"/>
    <w:tmpl w:val="BC0CA16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18"/>
  </w:num>
  <w:num w:numId="16">
    <w:abstractNumId w:val="10"/>
  </w:num>
  <w:num w:numId="17">
    <w:abstractNumId w:val="8"/>
    <w:lvlOverride w:ilvl="0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2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B9"/>
    <w:rsid w:val="000258B7"/>
    <w:rsid w:val="00033530"/>
    <w:rsid w:val="0004594A"/>
    <w:rsid w:val="000672F9"/>
    <w:rsid w:val="00071505"/>
    <w:rsid w:val="00102DD2"/>
    <w:rsid w:val="001D6D40"/>
    <w:rsid w:val="00205326"/>
    <w:rsid w:val="0025601A"/>
    <w:rsid w:val="00282C89"/>
    <w:rsid w:val="0028357B"/>
    <w:rsid w:val="002A4730"/>
    <w:rsid w:val="002E4F1E"/>
    <w:rsid w:val="003C5FBE"/>
    <w:rsid w:val="00405BD7"/>
    <w:rsid w:val="00412D1B"/>
    <w:rsid w:val="004149BC"/>
    <w:rsid w:val="00444981"/>
    <w:rsid w:val="00446BA4"/>
    <w:rsid w:val="00460417"/>
    <w:rsid w:val="00470CE6"/>
    <w:rsid w:val="00471C43"/>
    <w:rsid w:val="004D270D"/>
    <w:rsid w:val="004F20A2"/>
    <w:rsid w:val="005015C0"/>
    <w:rsid w:val="00503518"/>
    <w:rsid w:val="00555C77"/>
    <w:rsid w:val="005D1AAB"/>
    <w:rsid w:val="005F5953"/>
    <w:rsid w:val="006026D1"/>
    <w:rsid w:val="006029BC"/>
    <w:rsid w:val="006B7265"/>
    <w:rsid w:val="006C7601"/>
    <w:rsid w:val="006E750B"/>
    <w:rsid w:val="006F7D34"/>
    <w:rsid w:val="007328A9"/>
    <w:rsid w:val="007337A9"/>
    <w:rsid w:val="007819A3"/>
    <w:rsid w:val="00791A4F"/>
    <w:rsid w:val="007A3860"/>
    <w:rsid w:val="007D489C"/>
    <w:rsid w:val="007F01CF"/>
    <w:rsid w:val="008D3623"/>
    <w:rsid w:val="009373B3"/>
    <w:rsid w:val="009969B9"/>
    <w:rsid w:val="00A01F0F"/>
    <w:rsid w:val="00A17224"/>
    <w:rsid w:val="00A4785B"/>
    <w:rsid w:val="00B53E71"/>
    <w:rsid w:val="00BC3A85"/>
    <w:rsid w:val="00C66E80"/>
    <w:rsid w:val="00CF6EF0"/>
    <w:rsid w:val="00D21E16"/>
    <w:rsid w:val="00D461FB"/>
    <w:rsid w:val="00DD5091"/>
    <w:rsid w:val="00E73985"/>
    <w:rsid w:val="00E95A42"/>
    <w:rsid w:val="00F133AB"/>
    <w:rsid w:val="00F87316"/>
    <w:rsid w:val="00FB5CF9"/>
    <w:rsid w:val="00FB6005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FF870"/>
  <w15:chartTrackingRefBased/>
  <w15:docId w15:val="{255CD981-FC8C-44AB-BB4A-883E6EB5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autoRedefine/>
    <w:qFormat/>
    <w:rsid w:val="00F87316"/>
    <w:pPr>
      <w:widowControl w:val="0"/>
      <w:spacing w:line="360" w:lineRule="auto"/>
      <w:jc w:val="both"/>
    </w:pPr>
    <w:rPr>
      <w:kern w:val="2"/>
      <w:sz w:val="30"/>
      <w:szCs w:val="24"/>
    </w:rPr>
  </w:style>
  <w:style w:type="paragraph" w:styleId="1">
    <w:name w:val="heading 1"/>
    <w:basedOn w:val="a0"/>
    <w:next w:val="a0"/>
    <w:link w:val="10"/>
    <w:qFormat/>
    <w:rsid w:val="00F87316"/>
    <w:pPr>
      <w:keepNext/>
      <w:keepLines/>
      <w:numPr>
        <w:numId w:val="1"/>
      </w:numPr>
      <w:spacing w:before="156" w:after="156"/>
      <w:outlineLvl w:val="0"/>
    </w:pPr>
    <w:rPr>
      <w:rFonts w:hAnsi="宋体"/>
      <w:b/>
      <w:bCs/>
      <w:kern w:val="44"/>
      <w:szCs w:val="30"/>
    </w:rPr>
  </w:style>
  <w:style w:type="paragraph" w:styleId="2">
    <w:name w:val="heading 2"/>
    <w:basedOn w:val="a0"/>
    <w:next w:val="a0"/>
    <w:link w:val="21"/>
    <w:qFormat/>
    <w:rsid w:val="00F8731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hAnsi="宋体"/>
      <w:b/>
      <w:bCs/>
      <w:sz w:val="28"/>
      <w:szCs w:val="28"/>
    </w:rPr>
  </w:style>
  <w:style w:type="paragraph" w:styleId="3">
    <w:name w:val="heading 3"/>
    <w:basedOn w:val="a0"/>
    <w:next w:val="a0"/>
    <w:link w:val="32"/>
    <w:qFormat/>
    <w:rsid w:val="00F87316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hAnsi="宋体"/>
      <w:b/>
      <w:bCs/>
    </w:rPr>
  </w:style>
  <w:style w:type="paragraph" w:styleId="4">
    <w:name w:val="heading 4"/>
    <w:basedOn w:val="a0"/>
    <w:next w:val="a0"/>
    <w:link w:val="41"/>
    <w:qFormat/>
    <w:rsid w:val="00F87316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hAnsi="宋体"/>
      <w:b/>
      <w:bCs/>
      <w:szCs w:val="21"/>
    </w:rPr>
  </w:style>
  <w:style w:type="paragraph" w:styleId="50">
    <w:name w:val="heading 5"/>
    <w:basedOn w:val="a0"/>
    <w:next w:val="a0"/>
    <w:link w:val="51"/>
    <w:qFormat/>
    <w:rsid w:val="00F873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semiHidden/>
    <w:rsid w:val="00F8731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F87316"/>
  </w:style>
  <w:style w:type="character" w:customStyle="1" w:styleId="10">
    <w:name w:val="标题 1 字符"/>
    <w:basedOn w:val="a1"/>
    <w:link w:val="1"/>
    <w:rsid w:val="005D1AAB"/>
    <w:rPr>
      <w:rFonts w:hAnsi="宋体"/>
      <w:b/>
      <w:bCs/>
      <w:kern w:val="44"/>
      <w:sz w:val="30"/>
      <w:szCs w:val="30"/>
    </w:rPr>
  </w:style>
  <w:style w:type="character" w:customStyle="1" w:styleId="21">
    <w:name w:val="标题 2 字符"/>
    <w:link w:val="2"/>
    <w:rsid w:val="00F87316"/>
    <w:rPr>
      <w:rFonts w:hAnsi="宋体"/>
      <w:b/>
      <w:bCs/>
      <w:kern w:val="2"/>
      <w:sz w:val="28"/>
      <w:szCs w:val="28"/>
    </w:rPr>
  </w:style>
  <w:style w:type="character" w:customStyle="1" w:styleId="32">
    <w:name w:val="标题 3 字符"/>
    <w:basedOn w:val="a1"/>
    <w:link w:val="3"/>
    <w:rsid w:val="005D1AAB"/>
    <w:rPr>
      <w:rFonts w:hAnsi="宋体"/>
      <w:b/>
      <w:bCs/>
      <w:kern w:val="2"/>
      <w:sz w:val="30"/>
      <w:szCs w:val="24"/>
    </w:rPr>
  </w:style>
  <w:style w:type="character" w:customStyle="1" w:styleId="41">
    <w:name w:val="标题 4 字符"/>
    <w:basedOn w:val="a1"/>
    <w:link w:val="4"/>
    <w:rsid w:val="005D1AAB"/>
    <w:rPr>
      <w:rFonts w:hAnsi="宋体"/>
      <w:b/>
      <w:bCs/>
      <w:kern w:val="2"/>
      <w:sz w:val="30"/>
      <w:szCs w:val="21"/>
    </w:rPr>
  </w:style>
  <w:style w:type="character" w:customStyle="1" w:styleId="51">
    <w:name w:val="标题 5 字符"/>
    <w:link w:val="50"/>
    <w:rsid w:val="00F87316"/>
    <w:rPr>
      <w:b/>
      <w:bCs/>
      <w:kern w:val="2"/>
      <w:sz w:val="28"/>
      <w:szCs w:val="28"/>
    </w:rPr>
  </w:style>
  <w:style w:type="character" w:customStyle="1" w:styleId="a4">
    <w:name w:val="标题 字符"/>
    <w:link w:val="a5"/>
    <w:locked/>
    <w:rsid w:val="00F87316"/>
    <w:rPr>
      <w:rFonts w:ascii="Arial" w:hAnsi="Arial" w:cs="Arial"/>
      <w:b/>
      <w:bCs/>
      <w:kern w:val="2"/>
      <w:sz w:val="32"/>
      <w:szCs w:val="32"/>
    </w:rPr>
  </w:style>
  <w:style w:type="character" w:customStyle="1" w:styleId="a6">
    <w:name w:val="正文文本 字符"/>
    <w:link w:val="a7"/>
    <w:rsid w:val="00F87316"/>
    <w:rPr>
      <w:kern w:val="2"/>
      <w:sz w:val="24"/>
      <w:szCs w:val="24"/>
    </w:rPr>
  </w:style>
  <w:style w:type="character" w:styleId="a8">
    <w:name w:val="Hyperlink"/>
    <w:rsid w:val="00F87316"/>
    <w:rPr>
      <w:color w:val="0000FF"/>
      <w:u w:val="single"/>
    </w:rPr>
  </w:style>
  <w:style w:type="character" w:styleId="a9">
    <w:name w:val="page number"/>
    <w:basedOn w:val="a1"/>
    <w:rsid w:val="00F87316"/>
  </w:style>
  <w:style w:type="character" w:customStyle="1" w:styleId="aa">
    <w:name w:val="正文首行缩进 字符"/>
    <w:link w:val="ab"/>
    <w:rsid w:val="00F87316"/>
    <w:rPr>
      <w:kern w:val="2"/>
      <w:sz w:val="30"/>
      <w:szCs w:val="24"/>
    </w:rPr>
  </w:style>
  <w:style w:type="paragraph" w:customStyle="1" w:styleId="20">
    <w:name w:val="需求级别 2"/>
    <w:basedOn w:val="a0"/>
    <w:next w:val="a0"/>
    <w:rsid w:val="00F87316"/>
    <w:pPr>
      <w:numPr>
        <w:ilvl w:val="1"/>
        <w:numId w:val="2"/>
      </w:numPr>
      <w:spacing w:beforeLines="50" w:before="156" w:afterLines="50" w:after="156"/>
      <w:outlineLvl w:val="2"/>
    </w:pPr>
    <w:rPr>
      <w:b/>
    </w:rPr>
  </w:style>
  <w:style w:type="paragraph" w:styleId="22">
    <w:name w:val="toc 2"/>
    <w:basedOn w:val="11"/>
    <w:next w:val="a0"/>
    <w:link w:val="23"/>
    <w:autoRedefine/>
    <w:rsid w:val="00F87316"/>
    <w:rPr>
      <w:noProof/>
    </w:rPr>
  </w:style>
  <w:style w:type="paragraph" w:styleId="ac">
    <w:name w:val="header"/>
    <w:basedOn w:val="a0"/>
    <w:link w:val="ad"/>
    <w:rsid w:val="00F87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rsid w:val="005D1AAB"/>
    <w:rPr>
      <w:kern w:val="2"/>
      <w:sz w:val="18"/>
      <w:szCs w:val="18"/>
    </w:rPr>
  </w:style>
  <w:style w:type="paragraph" w:styleId="ae">
    <w:name w:val="Balloon Text"/>
    <w:basedOn w:val="a0"/>
    <w:link w:val="af"/>
    <w:rsid w:val="00F87316"/>
    <w:rPr>
      <w:sz w:val="18"/>
      <w:szCs w:val="18"/>
    </w:rPr>
  </w:style>
  <w:style w:type="character" w:customStyle="1" w:styleId="af">
    <w:name w:val="批注框文本 字符"/>
    <w:basedOn w:val="a1"/>
    <w:link w:val="ae"/>
    <w:rsid w:val="005D1AAB"/>
    <w:rPr>
      <w:kern w:val="2"/>
      <w:sz w:val="18"/>
      <w:szCs w:val="18"/>
    </w:rPr>
  </w:style>
  <w:style w:type="paragraph" w:styleId="af0">
    <w:name w:val="Date"/>
    <w:basedOn w:val="a0"/>
    <w:next w:val="a0"/>
    <w:link w:val="af1"/>
    <w:rsid w:val="00F87316"/>
    <w:pPr>
      <w:ind w:leftChars="2500" w:left="100"/>
    </w:pPr>
  </w:style>
  <w:style w:type="character" w:customStyle="1" w:styleId="af1">
    <w:name w:val="日期 字符"/>
    <w:basedOn w:val="a1"/>
    <w:link w:val="af0"/>
    <w:rsid w:val="005D1AAB"/>
    <w:rPr>
      <w:kern w:val="2"/>
      <w:sz w:val="30"/>
      <w:szCs w:val="24"/>
    </w:rPr>
  </w:style>
  <w:style w:type="paragraph" w:styleId="a7">
    <w:name w:val="Body Text"/>
    <w:basedOn w:val="a0"/>
    <w:link w:val="a6"/>
    <w:rsid w:val="00F87316"/>
    <w:pPr>
      <w:spacing w:after="120"/>
    </w:pPr>
    <w:rPr>
      <w:sz w:val="24"/>
    </w:rPr>
  </w:style>
  <w:style w:type="character" w:customStyle="1" w:styleId="12">
    <w:name w:val="正文文本 字符1"/>
    <w:basedOn w:val="a1"/>
    <w:rsid w:val="005D1AAB"/>
    <w:rPr>
      <w:kern w:val="2"/>
      <w:sz w:val="30"/>
      <w:szCs w:val="24"/>
    </w:rPr>
  </w:style>
  <w:style w:type="paragraph" w:styleId="af2">
    <w:name w:val="Document Map"/>
    <w:basedOn w:val="a0"/>
    <w:link w:val="af3"/>
    <w:rsid w:val="00F87316"/>
    <w:pPr>
      <w:shd w:val="clear" w:color="auto" w:fill="000080"/>
    </w:pPr>
  </w:style>
  <w:style w:type="character" w:customStyle="1" w:styleId="af3">
    <w:name w:val="文档结构图 字符"/>
    <w:basedOn w:val="a1"/>
    <w:link w:val="af2"/>
    <w:rsid w:val="005D1AAB"/>
    <w:rPr>
      <w:kern w:val="2"/>
      <w:sz w:val="30"/>
      <w:szCs w:val="24"/>
      <w:shd w:val="clear" w:color="auto" w:fill="000080"/>
    </w:rPr>
  </w:style>
  <w:style w:type="paragraph" w:styleId="24">
    <w:name w:val="Body Text 2"/>
    <w:basedOn w:val="a0"/>
    <w:link w:val="25"/>
    <w:rsid w:val="00F87316"/>
    <w:pPr>
      <w:spacing w:after="120" w:line="480" w:lineRule="auto"/>
    </w:pPr>
  </w:style>
  <w:style w:type="character" w:customStyle="1" w:styleId="25">
    <w:name w:val="正文文本 2 字符"/>
    <w:basedOn w:val="a1"/>
    <w:link w:val="24"/>
    <w:rsid w:val="005D1AAB"/>
    <w:rPr>
      <w:kern w:val="2"/>
      <w:sz w:val="30"/>
      <w:szCs w:val="24"/>
    </w:rPr>
  </w:style>
  <w:style w:type="paragraph" w:styleId="11">
    <w:name w:val="toc 1"/>
    <w:basedOn w:val="a0"/>
    <w:next w:val="a0"/>
    <w:link w:val="13"/>
    <w:autoRedefine/>
    <w:rsid w:val="00F87316"/>
  </w:style>
  <w:style w:type="paragraph" w:styleId="33">
    <w:name w:val="toc 3"/>
    <w:basedOn w:val="a0"/>
    <w:next w:val="a0"/>
    <w:link w:val="34"/>
    <w:autoRedefine/>
    <w:rsid w:val="00F87316"/>
    <w:rPr>
      <w:noProof/>
    </w:rPr>
  </w:style>
  <w:style w:type="paragraph" w:styleId="ab">
    <w:name w:val="Body Text First Indent"/>
    <w:basedOn w:val="a0"/>
    <w:link w:val="aa"/>
    <w:rsid w:val="00F87316"/>
    <w:pPr>
      <w:ind w:firstLine="454"/>
    </w:pPr>
  </w:style>
  <w:style w:type="character" w:customStyle="1" w:styleId="14">
    <w:name w:val="正文首行缩进 字符1"/>
    <w:basedOn w:val="12"/>
    <w:rsid w:val="005D1AAB"/>
    <w:rPr>
      <w:kern w:val="2"/>
      <w:sz w:val="30"/>
      <w:szCs w:val="24"/>
    </w:rPr>
  </w:style>
  <w:style w:type="paragraph" w:customStyle="1" w:styleId="15">
    <w:name w:val="需求级别 1"/>
    <w:basedOn w:val="30"/>
    <w:next w:val="a0"/>
    <w:rsid w:val="00F87316"/>
    <w:pPr>
      <w:outlineLvl w:val="2"/>
    </w:pPr>
  </w:style>
  <w:style w:type="paragraph" w:styleId="af4">
    <w:name w:val="footer"/>
    <w:basedOn w:val="a0"/>
    <w:link w:val="af5"/>
    <w:rsid w:val="00F873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5D1AAB"/>
    <w:rPr>
      <w:kern w:val="2"/>
      <w:sz w:val="18"/>
      <w:szCs w:val="18"/>
    </w:rPr>
  </w:style>
  <w:style w:type="paragraph" w:styleId="af6">
    <w:name w:val="Body Text Indent"/>
    <w:basedOn w:val="a0"/>
    <w:link w:val="af7"/>
    <w:rsid w:val="00F87316"/>
    <w:pPr>
      <w:spacing w:after="120"/>
      <w:ind w:leftChars="200" w:left="420"/>
    </w:pPr>
  </w:style>
  <w:style w:type="character" w:customStyle="1" w:styleId="af7">
    <w:name w:val="正文文本缩进 字符"/>
    <w:basedOn w:val="a1"/>
    <w:link w:val="af6"/>
    <w:rsid w:val="005D1AAB"/>
    <w:rPr>
      <w:kern w:val="2"/>
      <w:sz w:val="30"/>
      <w:szCs w:val="24"/>
    </w:rPr>
  </w:style>
  <w:style w:type="paragraph" w:customStyle="1" w:styleId="31">
    <w:name w:val="需求级别 3"/>
    <w:basedOn w:val="a0"/>
    <w:next w:val="a0"/>
    <w:rsid w:val="00F87316"/>
    <w:pPr>
      <w:numPr>
        <w:ilvl w:val="2"/>
        <w:numId w:val="2"/>
      </w:numPr>
      <w:spacing w:beforeLines="50" w:before="156" w:afterLines="50" w:after="156"/>
      <w:outlineLvl w:val="2"/>
    </w:pPr>
    <w:rPr>
      <w:b/>
    </w:rPr>
  </w:style>
  <w:style w:type="paragraph" w:customStyle="1" w:styleId="40">
    <w:name w:val="需求级别 4"/>
    <w:basedOn w:val="31"/>
    <w:next w:val="a0"/>
    <w:rsid w:val="00F87316"/>
    <w:pPr>
      <w:numPr>
        <w:ilvl w:val="3"/>
      </w:numPr>
    </w:pPr>
  </w:style>
  <w:style w:type="paragraph" w:customStyle="1" w:styleId="30">
    <w:name w:val="标题3"/>
    <w:basedOn w:val="a0"/>
    <w:next w:val="a0"/>
    <w:rsid w:val="00F87316"/>
    <w:pPr>
      <w:numPr>
        <w:numId w:val="2"/>
      </w:numPr>
      <w:spacing w:beforeLines="50" w:before="156" w:afterLines="50" w:after="156"/>
    </w:pPr>
    <w:rPr>
      <w:b/>
    </w:rPr>
  </w:style>
  <w:style w:type="paragraph" w:styleId="a5">
    <w:name w:val="Title"/>
    <w:basedOn w:val="a0"/>
    <w:link w:val="a4"/>
    <w:qFormat/>
    <w:rsid w:val="00F8731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6">
    <w:name w:val="标题 字符1"/>
    <w:basedOn w:val="a1"/>
    <w:rsid w:val="005D1AA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5">
    <w:name w:val="需求级别 5"/>
    <w:basedOn w:val="40"/>
    <w:next w:val="a0"/>
    <w:rsid w:val="00F87316"/>
    <w:pPr>
      <w:numPr>
        <w:ilvl w:val="4"/>
      </w:numPr>
    </w:pPr>
  </w:style>
  <w:style w:type="paragraph" w:styleId="42">
    <w:name w:val="toc 4"/>
    <w:basedOn w:val="a0"/>
    <w:next w:val="a0"/>
    <w:autoRedefine/>
    <w:rsid w:val="00F87316"/>
    <w:pPr>
      <w:ind w:left="900"/>
      <w:jc w:val="left"/>
    </w:pPr>
    <w:rPr>
      <w:sz w:val="18"/>
      <w:szCs w:val="18"/>
    </w:rPr>
  </w:style>
  <w:style w:type="paragraph" w:styleId="52">
    <w:name w:val="toc 5"/>
    <w:basedOn w:val="a0"/>
    <w:next w:val="a0"/>
    <w:autoRedefine/>
    <w:rsid w:val="00F87316"/>
    <w:pPr>
      <w:ind w:left="120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rsid w:val="00F87316"/>
    <w:pPr>
      <w:ind w:left="15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rsid w:val="00F87316"/>
    <w:pPr>
      <w:ind w:left="18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rsid w:val="00F87316"/>
    <w:pPr>
      <w:ind w:left="21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rsid w:val="00F87316"/>
    <w:pPr>
      <w:ind w:left="2400"/>
      <w:jc w:val="left"/>
    </w:pPr>
    <w:rPr>
      <w:sz w:val="18"/>
      <w:szCs w:val="18"/>
    </w:rPr>
  </w:style>
  <w:style w:type="character" w:customStyle="1" w:styleId="13">
    <w:name w:val="目录 1 字符"/>
    <w:link w:val="11"/>
    <w:rsid w:val="00F87316"/>
    <w:rPr>
      <w:kern w:val="2"/>
      <w:sz w:val="30"/>
      <w:szCs w:val="24"/>
    </w:rPr>
  </w:style>
  <w:style w:type="character" w:customStyle="1" w:styleId="23">
    <w:name w:val="目录 2 字符"/>
    <w:link w:val="22"/>
    <w:rsid w:val="00F87316"/>
    <w:rPr>
      <w:noProof/>
      <w:kern w:val="2"/>
      <w:sz w:val="30"/>
      <w:szCs w:val="24"/>
    </w:rPr>
  </w:style>
  <w:style w:type="character" w:customStyle="1" w:styleId="34">
    <w:name w:val="目录 3 字符"/>
    <w:basedOn w:val="23"/>
    <w:link w:val="33"/>
    <w:rsid w:val="00F87316"/>
    <w:rPr>
      <w:noProof/>
      <w:kern w:val="2"/>
      <w:sz w:val="30"/>
      <w:szCs w:val="24"/>
    </w:rPr>
  </w:style>
  <w:style w:type="paragraph" w:customStyle="1" w:styleId="af8">
    <w:name w:val="封面 标题"/>
    <w:basedOn w:val="a0"/>
    <w:rsid w:val="00F87316"/>
    <w:pPr>
      <w:jc w:val="center"/>
    </w:pPr>
    <w:rPr>
      <w:rFonts w:ascii="宋体" w:hAnsi="宋体" w:cs="宋体"/>
      <w:b/>
      <w:bCs/>
      <w:sz w:val="36"/>
      <w:szCs w:val="20"/>
    </w:rPr>
  </w:style>
  <w:style w:type="paragraph" w:customStyle="1" w:styleId="af9">
    <w:name w:val="图片 居中"/>
    <w:basedOn w:val="a0"/>
    <w:rsid w:val="00F87316"/>
    <w:pPr>
      <w:jc w:val="center"/>
    </w:pPr>
    <w:rPr>
      <w:rFonts w:cs="宋体"/>
      <w:szCs w:val="20"/>
    </w:rPr>
  </w:style>
  <w:style w:type="paragraph" w:customStyle="1" w:styleId="afa">
    <w:name w:val="封面 抬头"/>
    <w:basedOn w:val="a0"/>
    <w:next w:val="a0"/>
    <w:rsid w:val="00F87316"/>
    <w:pPr>
      <w:autoSpaceDE w:val="0"/>
      <w:autoSpaceDN w:val="0"/>
      <w:adjustRightInd w:val="0"/>
      <w:spacing w:line="240" w:lineRule="auto"/>
      <w:ind w:left="480"/>
      <w:jc w:val="center"/>
    </w:pPr>
    <w:rPr>
      <w:rFonts w:ascii="宋体" w:hAnsi="宋体" w:cs="宋体"/>
      <w:b/>
      <w:kern w:val="0"/>
      <w:sz w:val="28"/>
      <w:szCs w:val="20"/>
    </w:rPr>
  </w:style>
  <w:style w:type="table" w:styleId="afb">
    <w:name w:val="Table Grid"/>
    <w:basedOn w:val="a2"/>
    <w:rsid w:val="00F87316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rsid w:val="00F87316"/>
    <w:pPr>
      <w:numPr>
        <w:numId w:val="17"/>
      </w:numPr>
    </w:pPr>
  </w:style>
  <w:style w:type="paragraph" w:styleId="26">
    <w:name w:val="Body Text First Indent 2"/>
    <w:basedOn w:val="af6"/>
    <w:link w:val="27"/>
    <w:rsid w:val="00F87316"/>
    <w:pPr>
      <w:ind w:firstLineChars="200" w:firstLine="420"/>
    </w:pPr>
  </w:style>
  <w:style w:type="character" w:customStyle="1" w:styleId="27">
    <w:name w:val="正文首行缩进 2 字符"/>
    <w:basedOn w:val="af7"/>
    <w:link w:val="26"/>
    <w:rsid w:val="005D1AAB"/>
    <w:rPr>
      <w:kern w:val="2"/>
      <w:sz w:val="30"/>
      <w:szCs w:val="24"/>
    </w:rPr>
  </w:style>
  <w:style w:type="character" w:styleId="afc">
    <w:name w:val="Unresolved Mention"/>
    <w:basedOn w:val="a1"/>
    <w:uiPriority w:val="99"/>
    <w:semiHidden/>
    <w:unhideWhenUsed/>
    <w:rsid w:val="007337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0140;&#28201;&#31034;&#33539;&#32447;&#65288;&#25289;&#36890;&#20840;&#32447;&#65289;&#21578;&#35686;&#24179;&#21488;&#26032;&#38656;&#2771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京温示范线（拉通全线）告警平台新需求.dot</Template>
  <TotalTime>5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2018-05-23T18:53:00Z</dcterms:created>
  <dcterms:modified xsi:type="dcterms:W3CDTF">2018-05-23T18:57:00Z</dcterms:modified>
</cp:coreProperties>
</file>